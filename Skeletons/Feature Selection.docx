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5B" w:rsidRDefault="000E78A6" w:rsidP="001F4F50">
      <w:pPr>
        <w:pStyle w:val="TitelderGliederung"/>
      </w:pPr>
      <w:r>
        <w:t xml:space="preserve">Feature </w:t>
      </w:r>
      <w:proofErr w:type="spellStart"/>
      <w:r>
        <w:t>Selection</w:t>
      </w:r>
      <w:proofErr w:type="spellEnd"/>
    </w:p>
    <w:p w:rsidR="00F37619" w:rsidRDefault="000E78A6" w:rsidP="0004454F">
      <w:pPr>
        <w:pStyle w:val="berschrift1"/>
        <w:rPr>
          <w:lang w:val="de-DE"/>
        </w:rPr>
      </w:pPr>
      <w:r>
        <w:rPr>
          <w:lang w:val="de-DE"/>
        </w:rPr>
        <w:t>Welche Methode geht für alle???</w:t>
      </w:r>
      <w:r>
        <w:rPr>
          <w:lang w:val="de-DE"/>
        </w:rPr>
        <w:br/>
        <w:t>Forward?</w:t>
      </w:r>
      <w:r>
        <w:rPr>
          <w:lang w:val="de-DE"/>
        </w:rPr>
        <w:br/>
      </w:r>
      <w:proofErr w:type="spellStart"/>
      <w:r>
        <w:rPr>
          <w:lang w:val="de-DE"/>
        </w:rPr>
        <w:t>Stepwise</w:t>
      </w:r>
      <w:proofErr w:type="spellEnd"/>
      <w:r>
        <w:rPr>
          <w:lang w:val="de-DE"/>
        </w:rPr>
        <w:t>?</w:t>
      </w:r>
      <w:r>
        <w:rPr>
          <w:lang w:val="de-DE"/>
        </w:rPr>
        <w:br/>
      </w:r>
      <w:proofErr w:type="spellStart"/>
      <w:r>
        <w:rPr>
          <w:lang w:val="de-DE"/>
        </w:rPr>
        <w:t>Backward</w:t>
      </w:r>
      <w:proofErr w:type="spellEnd"/>
      <w:r>
        <w:rPr>
          <w:lang w:val="de-DE"/>
        </w:rPr>
        <w:t>?</w:t>
      </w:r>
      <w:r>
        <w:rPr>
          <w:lang w:val="de-DE"/>
        </w:rPr>
        <w:br/>
      </w:r>
    </w:p>
    <w:p w:rsidR="0004454F" w:rsidRDefault="0004454F" w:rsidP="0004454F">
      <w:pPr>
        <w:rPr>
          <w:lang w:val="de-DE"/>
        </w:rPr>
      </w:pPr>
      <w:r>
        <w:rPr>
          <w:lang w:val="de-DE"/>
        </w:rPr>
        <w:t xml:space="preserve">Selbst implementierbar, x </w:t>
      </w:r>
      <w:proofErr w:type="spellStart"/>
      <w:r>
        <w:rPr>
          <w:lang w:val="de-DE"/>
        </w:rPr>
        <w:t>modelle</w:t>
      </w:r>
      <w:proofErr w:type="spellEnd"/>
      <w:r>
        <w:rPr>
          <w:lang w:val="de-DE"/>
        </w:rPr>
        <w:t xml:space="preserve"> mit weniger / mehr variablen trainieren.</w:t>
      </w:r>
    </w:p>
    <w:p w:rsidR="0004454F" w:rsidRDefault="0004454F" w:rsidP="0004454F">
      <w:pPr>
        <w:rPr>
          <w:lang w:val="de-DE"/>
        </w:rPr>
      </w:pPr>
      <w:r>
        <w:rPr>
          <w:lang w:val="de-DE"/>
        </w:rPr>
        <w:t xml:space="preserve">Aber wie lag bestimmen? -&gt; </w:t>
      </w:r>
      <w:proofErr w:type="spellStart"/>
      <w:r>
        <w:rPr>
          <w:lang w:val="de-DE"/>
        </w:rPr>
        <w:t>baseline</w:t>
      </w:r>
      <w:proofErr w:type="spellEnd"/>
      <w:r>
        <w:rPr>
          <w:lang w:val="de-DE"/>
        </w:rPr>
        <w:t xml:space="preserve"> mit </w:t>
      </w:r>
      <w:proofErr w:type="spellStart"/>
      <w:proofErr w:type="gramStart"/>
      <w:r>
        <w:rPr>
          <w:lang w:val="de-DE"/>
        </w:rPr>
        <w:t>auto.arima</w:t>
      </w:r>
      <w:proofErr w:type="spellEnd"/>
      <w:proofErr w:type="gramEnd"/>
    </w:p>
    <w:p w:rsidR="0004454F" w:rsidRPr="0004454F" w:rsidRDefault="0004454F" w:rsidP="0004454F">
      <w:pPr>
        <w:rPr>
          <w:lang w:val="de-DE"/>
        </w:rPr>
      </w:pPr>
      <w:bookmarkStart w:id="0" w:name="_GoBack"/>
      <w:bookmarkEnd w:id="0"/>
    </w:p>
    <w:sectPr w:rsidR="0004454F" w:rsidRPr="0004454F" w:rsidSect="00AA685B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2167C"/>
    <w:multiLevelType w:val="multilevel"/>
    <w:tmpl w:val="09AA11E6"/>
    <w:lvl w:ilvl="0">
      <w:start w:val="1"/>
      <w:numFmt w:val="upperRoman"/>
      <w:pStyle w:val="berschrift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7873"/>
        </w:tabs>
        <w:ind w:left="7513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C3F"/>
    <w:rsid w:val="0004454F"/>
    <w:rsid w:val="000E78A6"/>
    <w:rsid w:val="000F00E9"/>
    <w:rsid w:val="001F4F50"/>
    <w:rsid w:val="002474F4"/>
    <w:rsid w:val="004207D7"/>
    <w:rsid w:val="00460162"/>
    <w:rsid w:val="005825A9"/>
    <w:rsid w:val="005B3FBB"/>
    <w:rsid w:val="006304CC"/>
    <w:rsid w:val="00A37DFF"/>
    <w:rsid w:val="00AA685B"/>
    <w:rsid w:val="00B24C3F"/>
    <w:rsid w:val="00D14D5D"/>
    <w:rsid w:val="00F3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E14D6"/>
  <w15:docId w15:val="{A6333B8D-72EC-49EC-854B-B66396A6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bidi="mni-IN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paragraph" w:customStyle="1" w:styleId="TitelderGliederung">
    <w:name w:val="Titel der Gliederung"/>
    <w:basedOn w:val="Standard"/>
    <w:pPr>
      <w:spacing w:after="360"/>
      <w:jc w:val="center"/>
    </w:pPr>
    <w:rPr>
      <w:b/>
      <w:sz w:val="72"/>
      <w:szCs w:val="72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neiju\AppData\Roaming\Microsoft\Templates\Gliederung%20mit%20f&#252;nf%20Ebenen%20und%20Anweisung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89E24-56C1-43E6-84D2-D5EFC04F9A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E2337E-789F-485B-9D81-EB51BFCA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Gliederung mit fünf Ebenen und Anweisungen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Titel der Gliederung</vt:lpstr>
    </vt:vector>
  </TitlesOfParts>
  <Manager/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Juliana Schneider</cp:lastModifiedBy>
  <cp:revision>3</cp:revision>
  <cp:lastPrinted>2002-04-23T00:57:00Z</cp:lastPrinted>
  <dcterms:created xsi:type="dcterms:W3CDTF">2019-03-14T19:48:00Z</dcterms:created>
  <dcterms:modified xsi:type="dcterms:W3CDTF">2019-03-14T20:04:00Z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TC010197701031</vt:lpwstr>
  </property>
</Properties>
</file>