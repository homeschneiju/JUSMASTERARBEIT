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5B" w:rsidRDefault="00ED195B">
      <w:pPr>
        <w:pStyle w:val="TitelderGliederung"/>
      </w:pPr>
      <w:r>
        <w:t>Variablenselektion</w:t>
      </w:r>
    </w:p>
    <w:p w:rsidR="00AA685B" w:rsidRDefault="002B3AE6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ED195B">
        <w:rPr>
          <w:lang w:val="de-DE"/>
        </w:rPr>
        <w:t>Vorgehensweisen</w:t>
      </w:r>
    </w:p>
    <w:p w:rsidR="00AA685B" w:rsidRDefault="00ED195B">
      <w:pPr>
        <w:pStyle w:val="berschrift2"/>
        <w:rPr>
          <w:lang w:val="de-DE"/>
        </w:rPr>
      </w:pPr>
      <w:r>
        <w:rPr>
          <w:lang w:val="de-DE"/>
        </w:rPr>
        <w:t>Expertengestützte Auswahl / Vorwissen</w:t>
      </w:r>
    </w:p>
    <w:p w:rsidR="00ED195B" w:rsidRDefault="00ED195B" w:rsidP="00ED195B">
      <w:pPr>
        <w:pStyle w:val="berschrift2"/>
        <w:rPr>
          <w:lang w:val="de-DE"/>
        </w:rPr>
      </w:pPr>
      <w:r>
        <w:rPr>
          <w:lang w:val="de-DE"/>
        </w:rPr>
        <w:t>Filter</w:t>
      </w:r>
    </w:p>
    <w:p w:rsidR="00ED195B" w:rsidRPr="00ED195B" w:rsidRDefault="00ED195B" w:rsidP="00ED195B">
      <w:pPr>
        <w:pStyle w:val="berschrift2"/>
        <w:rPr>
          <w:lang w:val="de-DE"/>
        </w:rPr>
      </w:pPr>
      <w:r>
        <w:rPr>
          <w:lang w:val="de-DE"/>
        </w:rPr>
        <w:t>Wrapper</w:t>
      </w:r>
    </w:p>
    <w:p w:rsidR="00ED195B" w:rsidRDefault="00ED195B" w:rsidP="00ED195B">
      <w:pPr>
        <w:pStyle w:val="berschrift3"/>
        <w:rPr>
          <w:lang w:val="de-DE"/>
        </w:rPr>
      </w:pPr>
      <w:r>
        <w:rPr>
          <w:lang w:val="de-DE"/>
        </w:rPr>
        <w:t xml:space="preserve">Best </w:t>
      </w:r>
      <w:proofErr w:type="spellStart"/>
      <w:r>
        <w:rPr>
          <w:lang w:val="de-DE"/>
        </w:rPr>
        <w:t>Subset</w:t>
      </w:r>
      <w:proofErr w:type="spellEnd"/>
    </w:p>
    <w:p w:rsidR="00ED195B" w:rsidRDefault="00ED195B" w:rsidP="00ED195B">
      <w:pPr>
        <w:pStyle w:val="berschrift3"/>
        <w:rPr>
          <w:lang w:val="de-DE"/>
        </w:rPr>
      </w:pPr>
      <w:proofErr w:type="spellStart"/>
      <w:r>
        <w:rPr>
          <w:lang w:val="de-DE"/>
        </w:rPr>
        <w:t>Stepwise</w:t>
      </w:r>
      <w:proofErr w:type="spellEnd"/>
    </w:p>
    <w:p w:rsidR="00ED195B" w:rsidRDefault="00ED195B" w:rsidP="00ED195B">
      <w:pPr>
        <w:pStyle w:val="berschrift2"/>
        <w:rPr>
          <w:lang w:val="de-DE"/>
        </w:rPr>
      </w:pPr>
      <w:r>
        <w:rPr>
          <w:lang w:val="de-DE"/>
        </w:rPr>
        <w:t xml:space="preserve">Embedded </w:t>
      </w:r>
    </w:p>
    <w:p w:rsidR="00ED195B" w:rsidRDefault="00D45A77" w:rsidP="00ED195B">
      <w:pPr>
        <w:pStyle w:val="berschrift3"/>
        <w:rPr>
          <w:lang w:val="de-DE"/>
        </w:rPr>
      </w:pPr>
      <w:proofErr w:type="spellStart"/>
      <w:r>
        <w:rPr>
          <w:lang w:val="de-DE"/>
        </w:rPr>
        <w:t>Decision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Trees</w:t>
      </w:r>
      <w:proofErr w:type="spellEnd"/>
    </w:p>
    <w:p w:rsidR="00D45A77" w:rsidRDefault="00D45A77" w:rsidP="00D45A77">
      <w:pPr>
        <w:pStyle w:val="berschrift3"/>
        <w:rPr>
          <w:lang w:val="de-DE"/>
        </w:rPr>
      </w:pPr>
      <w:r>
        <w:rPr>
          <w:lang w:val="de-DE"/>
        </w:rPr>
        <w:t xml:space="preserve">Random </w:t>
      </w:r>
      <w:proofErr w:type="spellStart"/>
      <w:r>
        <w:rPr>
          <w:lang w:val="de-DE"/>
        </w:rPr>
        <w:t>Forests</w:t>
      </w:r>
      <w:proofErr w:type="spellEnd"/>
    </w:p>
    <w:p w:rsidR="00D45A77" w:rsidRPr="00D45A77" w:rsidRDefault="00D45A77" w:rsidP="00D45A77">
      <w:pPr>
        <w:pStyle w:val="berschrift2"/>
        <w:rPr>
          <w:lang w:val="de-DE"/>
        </w:rPr>
      </w:pPr>
      <w:r>
        <w:rPr>
          <w:lang w:val="de-DE"/>
        </w:rPr>
        <w:t>SVR und NN</w:t>
      </w:r>
    </w:p>
    <w:p w:rsidR="00AA685B" w:rsidRDefault="00ED195B">
      <w:pPr>
        <w:pStyle w:val="berschrift1"/>
        <w:rPr>
          <w:lang w:val="de-DE"/>
        </w:rPr>
      </w:pPr>
      <w:r>
        <w:rPr>
          <w:lang w:val="de-DE"/>
        </w:rPr>
        <w:t>Entscheidungskriterien</w:t>
      </w:r>
    </w:p>
    <w:p w:rsidR="00AA685B" w:rsidRPr="00CC2CDD" w:rsidRDefault="00CC2CDD" w:rsidP="00CC2CDD">
      <w:pPr>
        <w:pStyle w:val="berschrift2"/>
        <w:rPr>
          <w:lang w:val="de-DE"/>
        </w:rPr>
      </w:pPr>
      <w:r>
        <w:rPr>
          <w:lang w:val="de-DE"/>
        </w:rPr>
        <w:t>R</w:t>
      </w:r>
      <w:r w:rsidR="00ED195B">
        <w:rPr>
          <w:lang w:val="de-DE"/>
        </w:rPr>
        <w:t>²</w:t>
      </w:r>
    </w:p>
    <w:p w:rsidR="002B3AE6" w:rsidRDefault="002B3AE6" w:rsidP="00CC2CDD">
      <w:pPr>
        <w:pStyle w:val="berschrift2"/>
        <w:keepNext w:val="0"/>
        <w:rPr>
          <w:lang w:val="de-DE"/>
        </w:rPr>
      </w:pPr>
      <w:r>
        <w:rPr>
          <w:lang w:val="de-DE"/>
        </w:rPr>
        <w:t>A</w:t>
      </w:r>
      <w:r w:rsidR="00ED195B">
        <w:rPr>
          <w:lang w:val="de-DE"/>
        </w:rPr>
        <w:t>IC</w:t>
      </w:r>
    </w:p>
    <w:p w:rsidR="002B3AE6" w:rsidRDefault="00ED195B" w:rsidP="00CC2CDD">
      <w:pPr>
        <w:pStyle w:val="berschrift2"/>
        <w:keepNext w:val="0"/>
        <w:rPr>
          <w:lang w:val="de-DE"/>
        </w:rPr>
      </w:pPr>
      <w:r>
        <w:rPr>
          <w:lang w:val="de-DE"/>
        </w:rPr>
        <w:t>BIC</w:t>
      </w:r>
    </w:p>
    <w:p w:rsidR="00D45A77" w:rsidRPr="00D45A77" w:rsidRDefault="00D45A77" w:rsidP="00D45A77">
      <w:pPr>
        <w:pStyle w:val="berschrift2"/>
        <w:rPr>
          <w:lang w:val="de-DE"/>
        </w:rPr>
      </w:pPr>
      <w:r>
        <w:rPr>
          <w:lang w:val="de-DE"/>
        </w:rPr>
        <w:t>SVR und NN</w:t>
      </w:r>
    </w:p>
    <w:p w:rsidR="00D45A77" w:rsidRDefault="00D45A77" w:rsidP="00D45A77">
      <w:pPr>
        <w:pStyle w:val="berschrift1"/>
        <w:rPr>
          <w:lang w:val="de-DE"/>
        </w:rPr>
      </w:pPr>
      <w:r>
        <w:rPr>
          <w:lang w:val="de-DE"/>
        </w:rPr>
        <w:t xml:space="preserve"> Argumentation: Welche Methode für die MA?</w:t>
      </w:r>
    </w:p>
    <w:p w:rsidR="00810870" w:rsidRDefault="00810870" w:rsidP="00D45A77">
      <w:pPr>
        <w:pStyle w:val="berschrift2"/>
        <w:rPr>
          <w:lang w:val="de-DE"/>
        </w:rPr>
      </w:pPr>
      <w:r>
        <w:rPr>
          <w:lang w:val="de-DE"/>
        </w:rPr>
        <w:t>Literatursicht</w:t>
      </w:r>
      <w:bookmarkStart w:id="0" w:name="_GoBack"/>
      <w:bookmarkEnd w:id="0"/>
    </w:p>
    <w:p w:rsidR="00D45A77" w:rsidRDefault="00D45A77" w:rsidP="00D45A77">
      <w:pPr>
        <w:pStyle w:val="berschrift2"/>
        <w:rPr>
          <w:lang w:val="de-DE"/>
        </w:rPr>
      </w:pPr>
      <w:r>
        <w:rPr>
          <w:lang w:val="de-DE"/>
        </w:rPr>
        <w:t>Expertenbasiert</w:t>
      </w:r>
    </w:p>
    <w:p w:rsidR="00D45A77" w:rsidRDefault="00D45A77" w:rsidP="00D45A77">
      <w:pPr>
        <w:pStyle w:val="berschrift2"/>
        <w:rPr>
          <w:lang w:val="de-DE"/>
        </w:rPr>
      </w:pPr>
      <w:proofErr w:type="spellStart"/>
      <w:r>
        <w:rPr>
          <w:lang w:val="de-DE"/>
        </w:rPr>
        <w:t>Stepwise</w:t>
      </w:r>
      <w:proofErr w:type="spellEnd"/>
      <w:r>
        <w:rPr>
          <w:lang w:val="de-DE"/>
        </w:rPr>
        <w:t xml:space="preserve"> mit BIC?</w:t>
      </w:r>
    </w:p>
    <w:p w:rsidR="00D45A77" w:rsidRPr="00D45A77" w:rsidRDefault="00D45A77" w:rsidP="00D45A77">
      <w:pPr>
        <w:pStyle w:val="berschrift2"/>
        <w:rPr>
          <w:lang w:val="de-DE"/>
        </w:rPr>
      </w:pPr>
      <w:r>
        <w:rPr>
          <w:lang w:val="de-DE"/>
        </w:rPr>
        <w:t>SVR und NN ohne</w:t>
      </w:r>
    </w:p>
    <w:p w:rsidR="00AA685B" w:rsidRDefault="002B3AE6">
      <w:pPr>
        <w:pStyle w:val="berschrift1"/>
        <w:rPr>
          <w:lang w:val="de-DE"/>
        </w:rPr>
      </w:pPr>
      <w:r>
        <w:rPr>
          <w:lang w:val="de-DE"/>
        </w:rPr>
        <w:t>Empirischer Teil</w:t>
      </w:r>
    </w:p>
    <w:p w:rsidR="006B61BF" w:rsidRDefault="006B61BF" w:rsidP="006B61BF">
      <w:pPr>
        <w:pStyle w:val="berschrift2"/>
        <w:rPr>
          <w:lang w:val="de-DE"/>
        </w:rPr>
      </w:pPr>
      <w:r>
        <w:rPr>
          <w:lang w:val="de-DE"/>
        </w:rPr>
        <w:t>Funktionen in R</w:t>
      </w:r>
    </w:p>
    <w:p w:rsidR="001775C5" w:rsidRPr="006B61BF" w:rsidRDefault="001775C5" w:rsidP="006B61BF"/>
    <w:p w:rsidR="00AA685B" w:rsidRDefault="00AA685B" w:rsidP="002B3AE6">
      <w:pPr>
        <w:pStyle w:val="berschrift3"/>
        <w:numPr>
          <w:ilvl w:val="0"/>
          <w:numId w:val="0"/>
        </w:numPr>
        <w:ind w:left="1440"/>
        <w:rPr>
          <w:lang w:val="de-DE"/>
        </w:rPr>
      </w:pPr>
      <w:r>
        <w:rPr>
          <w:lang w:val="de-DE"/>
        </w:rPr>
        <w:lastRenderedPageBreak/>
        <w:t xml:space="preserve"> </w:t>
      </w:r>
    </w:p>
    <w:sectPr w:rsidR="00AA685B" w:rsidSect="00AA685B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2167C"/>
    <w:multiLevelType w:val="multilevel"/>
    <w:tmpl w:val="09AA11E6"/>
    <w:lvl w:ilvl="0">
      <w:start w:val="1"/>
      <w:numFmt w:val="upperRoman"/>
      <w:pStyle w:val="berschrift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E6"/>
    <w:rsid w:val="001775C5"/>
    <w:rsid w:val="002B3AE6"/>
    <w:rsid w:val="006304CC"/>
    <w:rsid w:val="006B61BF"/>
    <w:rsid w:val="00810870"/>
    <w:rsid w:val="008128BA"/>
    <w:rsid w:val="00AA685B"/>
    <w:rsid w:val="00CC2CDD"/>
    <w:rsid w:val="00D45A77"/>
    <w:rsid w:val="00E578A0"/>
    <w:rsid w:val="00ED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2DBC7A"/>
  <w15:docId w15:val="{DD516962-86AE-4D05-B330-5783F078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mni-IN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paragraph" w:customStyle="1" w:styleId="TitelderGliederung">
    <w:name w:val="Titel der Gliederung"/>
    <w:basedOn w:val="Standard"/>
    <w:pPr>
      <w:spacing w:after="360"/>
      <w:jc w:val="center"/>
    </w:pPr>
    <w:rPr>
      <w:b/>
      <w:sz w:val="72"/>
      <w:szCs w:val="72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Absatz-Standardschriftart"/>
    <w:uiPriority w:val="99"/>
    <w:semiHidden/>
    <w:unhideWhenUsed/>
    <w:rsid w:val="006B61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6B6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neiju\AppData\Roaming\Microsoft\Templates\Gliederung%20mit%20f&#252;nf%20Ebenen%20und%20Anweisung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189E24-56C1-43E6-84D2-D5EFC04F9A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Gliederung mit fünf Ebenen und Anweisungen</Template>
  <TotalTime>0</TotalTime>
  <Pages>2</Pages>
  <Words>47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Titel der Gliederung</vt:lpstr>
    </vt:vector>
  </TitlesOfParts>
  <Manager/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Schneider, Juliana</cp:lastModifiedBy>
  <cp:revision>3</cp:revision>
  <cp:lastPrinted>2002-04-23T00:57:00Z</cp:lastPrinted>
  <dcterms:created xsi:type="dcterms:W3CDTF">2019-01-03T21:48:00Z</dcterms:created>
  <dcterms:modified xsi:type="dcterms:W3CDTF">2019-01-09T10:49:00Z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TC010197701031</vt:lpwstr>
  </property>
</Properties>
</file>